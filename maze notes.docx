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2A267" w14:textId="77777777" w:rsidR="00C2507D" w:rsidRDefault="004225C2">
      <w:pPr>
        <w:pStyle w:val="Heading2"/>
      </w:pPr>
      <w:r>
        <w:t xml:space="preserve">The walkthrough of the </w:t>
      </w:r>
      <w:r w:rsidR="00160060">
        <w:t>maze generator concept</w:t>
      </w:r>
      <w:r w:rsidR="00144884">
        <w:t>.</w:t>
      </w:r>
    </w:p>
    <w:p w14:paraId="660D2281" w14:textId="77777777" w:rsidR="00160060" w:rsidRDefault="00160060" w:rsidP="00160060"/>
    <w:p w14:paraId="20F1ADF2" w14:textId="77777777" w:rsidR="00160060" w:rsidRDefault="00CC3CFA" w:rsidP="00160060">
      <w:hyperlink r:id="rId7" w:history="1">
        <w:r w:rsidRPr="004F3E8F">
          <w:rPr>
            <w:rStyle w:val="Hyperlink"/>
          </w:rPr>
          <w:t>http://www.mazeworks.com/mazegen/mazetut/</w:t>
        </w:r>
      </w:hyperlink>
    </w:p>
    <w:p w14:paraId="72AAD2C9" w14:textId="77777777" w:rsidR="00CC3CFA" w:rsidRDefault="00CC3CFA" w:rsidP="00160060"/>
    <w:p w14:paraId="1E6559DD" w14:textId="77777777" w:rsidR="00CC3CFA" w:rsidRDefault="00CC3CFA" w:rsidP="00160060">
      <w:r>
        <w:t>there are plenty of videos out there on what it looks like generating, for example:</w:t>
      </w:r>
    </w:p>
    <w:p w14:paraId="31353C0B" w14:textId="77777777" w:rsidR="00CC3CFA" w:rsidRDefault="00CC3CFA" w:rsidP="00160060"/>
    <w:p w14:paraId="624D33C8" w14:textId="77777777" w:rsidR="00CC3CFA" w:rsidRDefault="00CC3CFA" w:rsidP="00160060">
      <w:hyperlink r:id="rId8" w:history="1">
        <w:r w:rsidRPr="004F3E8F">
          <w:rPr>
            <w:rStyle w:val="Hyperlink"/>
          </w:rPr>
          <w:t>https://www.youtube.com/watch?v=qMTT7sUOd6s</w:t>
        </w:r>
      </w:hyperlink>
    </w:p>
    <w:p w14:paraId="46C86BED" w14:textId="77777777" w:rsidR="00CC3CFA" w:rsidRPr="00160060" w:rsidRDefault="00CC3CFA" w:rsidP="00160060">
      <w:bookmarkStart w:id="0" w:name="_GoBack"/>
      <w:bookmarkEnd w:id="0"/>
    </w:p>
    <w:sectPr w:rsidR="00CC3CFA" w:rsidRPr="00160060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10D24" w14:textId="77777777" w:rsidR="00144884" w:rsidRDefault="00144884">
      <w:r>
        <w:separator/>
      </w:r>
    </w:p>
    <w:p w14:paraId="42F201E2" w14:textId="77777777" w:rsidR="00144884" w:rsidRDefault="00144884"/>
  </w:endnote>
  <w:endnote w:type="continuationSeparator" w:id="0">
    <w:p w14:paraId="63C2B6D8" w14:textId="77777777" w:rsidR="00144884" w:rsidRDefault="00144884">
      <w:r>
        <w:continuationSeparator/>
      </w:r>
    </w:p>
    <w:p w14:paraId="3FED5629" w14:textId="77777777" w:rsidR="00144884" w:rsidRDefault="00144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0D107" w14:textId="77777777" w:rsidR="00C2507D" w:rsidRDefault="001448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21485" w14:textId="77777777" w:rsidR="00144884" w:rsidRDefault="00144884">
      <w:r>
        <w:separator/>
      </w:r>
    </w:p>
    <w:p w14:paraId="286A10E1" w14:textId="77777777" w:rsidR="00144884" w:rsidRDefault="00144884"/>
  </w:footnote>
  <w:footnote w:type="continuationSeparator" w:id="0">
    <w:p w14:paraId="593DAF64" w14:textId="77777777" w:rsidR="00144884" w:rsidRDefault="00144884">
      <w:r>
        <w:continuationSeparator/>
      </w:r>
    </w:p>
    <w:p w14:paraId="2E7E7528" w14:textId="77777777" w:rsidR="00144884" w:rsidRDefault="0014488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C2"/>
    <w:rsid w:val="00144884"/>
    <w:rsid w:val="00160060"/>
    <w:rsid w:val="004225C2"/>
    <w:rsid w:val="00C2507D"/>
    <w:rsid w:val="00C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9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azeworks.com/mazegen/mazetut/" TargetMode="External"/><Relationship Id="rId8" Type="http://schemas.openxmlformats.org/officeDocument/2006/relationships/hyperlink" Target="https://www.youtube.com/watch?v=qMTT7sUOd6s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49"/>
    <w:rsid w:val="000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1C7BC9E1B4A4C81D1B2E550694EE9">
    <w:name w:val="97C1C7BC9E1B4A4C81D1B2E550694EE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738B482C0B4CD41BB054A9AFBCCA7CD">
    <w:name w:val="1738B482C0B4CD41BB054A9AFBCCA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Baxter</dc:creator>
  <cp:keywords/>
  <dc:description/>
  <cp:lastModifiedBy>Joe Baxter</cp:lastModifiedBy>
  <cp:revision>1</cp:revision>
  <dcterms:created xsi:type="dcterms:W3CDTF">2015-09-15T05:01:00Z</dcterms:created>
  <dcterms:modified xsi:type="dcterms:W3CDTF">2015-09-15T05:36:00Z</dcterms:modified>
</cp:coreProperties>
</file>